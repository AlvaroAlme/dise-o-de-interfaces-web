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5E1F15">
      <w:pPr>
        <w:pStyle w:val="11"/>
      </w:pPr>
      <w:r>
        <w:pict>
          <v:shape id="_x0000_s1026" o:spid="_x0000_s1026" o:spt="202" type="#_x0000_t202" style="position:absolute;left:0pt;margin-top:440.85pt;height:257.05pt;width:444.8pt;mso-position-horizontal:center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5CCC98AB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</w:p>
                <w:p w14:paraId="2658B9BC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</w:p>
                <w:p w14:paraId="6FD928D5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</w:p>
                <w:p w14:paraId="323DD220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</w:p>
                <w:p w14:paraId="7B1D8369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</w:p>
                <w:p w14:paraId="57D29953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</w:p>
                <w:p w14:paraId="4B3C42F6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</w:p>
                <w:p w14:paraId="5532F2A3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</w:p>
                <w:p w14:paraId="1BA178A7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</w:p>
                <w:p w14:paraId="6E673877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</w:p>
                <w:p w14:paraId="4E506894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</w:p>
                <w:p w14:paraId="05DD96BA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  <w:r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  <w:t>[ALVARO ALMECIJA VICENTE]</w:t>
                  </w:r>
                </w:p>
                <w:p w14:paraId="42C76BC5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  <w:r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  <w:t>[17469527-S]</w:t>
                  </w:r>
                </w:p>
                <w:p w14:paraId="4BFBDE5A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  <w:r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  <w:t>[2º DESARROLLO DE APLICACIONES WEB]</w:t>
                  </w:r>
                </w:p>
                <w:p w14:paraId="6DDE7E50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</w:p>
                <w:p w14:paraId="0F11525B">
                  <w:pPr>
                    <w:rPr>
                      <w:rFonts w:hint="eastAsia"/>
                      <w:lang w:val="zh-CN"/>
                    </w:rPr>
                  </w:pPr>
                </w:p>
              </w:txbxContent>
            </v:textbox>
          </v:shape>
        </w:pict>
      </w:r>
      <w:r>
        <w:pict>
          <v:rect id="_x0000_s1027" o:spid="_x0000_s1027" o:spt="1" style="position:absolute;left:0pt;margin-top:272.25pt;height:69.6pt;width:448.65pt;mso-position-horizontal:center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 w14:paraId="4B990B0A">
                  <w:pPr>
                    <w:pStyle w:val="10"/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84"/>
                    </w:rPr>
                  </w:pPr>
                  <w:r>
                    <w:rPr>
                      <w:rFonts w:hint="default" w:ascii="Cascadia Code" w:hAnsi="Cascadia Code" w:cs="Cascadia Code"/>
                      <w:color w:val="5590CC"/>
                      <w:sz w:val="72"/>
                      <w:szCs w:val="72"/>
                      <w:lang w:val="es-ES"/>
                    </w:rPr>
                    <w:t>[TAREA - UT04]</w:t>
                  </w:r>
                </w:p>
              </w:txbxContent>
            </v:textbox>
          </v:rect>
        </w:pict>
      </w:r>
      <w:r>
        <w:pict>
          <v:rect id="_x0000_s1028" o:spid="_x0000_s1028" o:spt="1" style="position:absolute;left:0pt;margin-top:360.2pt;height:62.3pt;width:444.85pt;mso-position-horizontal:center;mso-position-horizontal-relative:page;z-index:251661312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 w14:paraId="586E1641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808080"/>
                      <w:sz w:val="24"/>
                      <w:szCs w:val="36"/>
                      <w:lang w:val="zh-CN"/>
                    </w:rPr>
                  </w:pPr>
                  <w:bookmarkStart w:id="0" w:name="_Abstract#1458711856"/>
                  <w:r>
                    <w:rPr>
                      <w:rFonts w:hint="eastAsia"/>
                      <w:color w:val="808080"/>
                      <w:sz w:val="24"/>
                      <w:szCs w:val="36"/>
                      <w:lang w:val="zh-CN"/>
                    </w:rPr>
                    <w:t>[</w:t>
                  </w:r>
                  <w:r>
                    <w:rPr>
                      <w:rFonts w:hint="default" w:cs="Times New Roman"/>
                      <w:color w:val="808080"/>
                      <w:sz w:val="24"/>
                      <w:szCs w:val="36"/>
                      <w:lang w:val="es-ES"/>
                    </w:rPr>
                    <w:t>CREACION DE INTERFACES GRAFICAS Y FRAMEWORKS</w:t>
                  </w:r>
                  <w:r>
                    <w:rPr>
                      <w:rFonts w:hint="eastAsia"/>
                      <w:color w:val="808080"/>
                      <w:sz w:val="24"/>
                      <w:szCs w:val="36"/>
                      <w:lang w:val="zh-CN"/>
                    </w:rPr>
                    <w:t>]</w:t>
                  </w:r>
                  <w:bookmarkEnd w:id="0"/>
                </w:p>
              </w:txbxContent>
            </v:textbox>
          </v:rect>
        </w:pict>
      </w:r>
      <w:r>
        <w:pict>
          <v:rect id="_x0000_s1029" o:spid="_x0000_s1029" o:spt="1" style="position:absolute;left:0pt;margin-left:-428.65pt;margin-top:0.75pt;height:208.8pt;width:428.55pt;mso-position-horizontal-relative:char;mso-position-vertical-relative:line;z-index:251659264;v-text-anchor:bottom;mso-width-relative:page;mso-height-relative:page;" fillcolor="#5590CC" filled="t" stroked="f" coordsize="21600,21600">
            <v:path/>
            <v:fill type="gradient" on="t" color2="#B6D5F0" o:opacity2="65536f" angle="-90" focus="100%" focussize="0f,0f" focusposition="0f,0f" rotate="t"/>
            <v:stroke on="f"/>
            <v:imagedata o:title=""/>
            <o:lock v:ext="edit" grouping="f" rotation="t" text="f" aspectratio="f"/>
            <v:shadow on="t" color="#DDDDDD" opacity="32768f" offset="0pt,12pt"/>
            <v:textbox>
              <w:txbxContent>
                <w:p w14:paraId="10FDDE73">
                  <w:pPr>
                    <w:pStyle w:val="13"/>
                    <w:jc w:val="left"/>
                    <w:rPr>
                      <w:rFonts w:hint="eastAsia" w:eastAsia="SimSun"/>
                      <w:lang w:val="en-US" w:eastAsia="zh-CN"/>
                    </w:rPr>
                  </w:pPr>
                  <w:r>
                    <w:rPr>
                      <w:rFonts w:hint="default" w:ascii="Cascadia Code" w:hAnsi="Cascadia Code" w:cs="Cascadia Code"/>
                      <w:sz w:val="56"/>
                      <w:szCs w:val="56"/>
                      <w:lang w:val="es-ES" w:eastAsia="zh-CN"/>
                    </w:rPr>
                    <w:t>[DISEÑO DE INTERFACES WEB]</w:t>
                  </w:r>
                </w:p>
              </w:txbxContent>
            </v:textbox>
          </v:rect>
        </w:pict>
      </w:r>
    </w:p>
    <w:p w14:paraId="27D1EC35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37C2D181">
      <w:pPr>
        <w:pStyle w:val="2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ACTIVIDAD 4.2</w:t>
      </w:r>
    </w:p>
    <w:p w14:paraId="0783DEBF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Busca información sobre al menos cinco frameworks CSS y completa la siguiente tabla:</w:t>
      </w:r>
    </w:p>
    <w:p w14:paraId="437CCD22">
      <w:pPr>
        <w:rPr>
          <w:rFonts w:hint="default" w:ascii="Arial" w:hAnsi="Arial" w:eastAsia="SimSun" w:cs="Arial"/>
          <w:sz w:val="24"/>
          <w:szCs w:val="24"/>
        </w:rPr>
      </w:pPr>
    </w:p>
    <w:tbl>
      <w:tblPr>
        <w:tblW w:w="918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80"/>
      </w:tblGrid>
      <w:tr w14:paraId="1A767A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03" w:hRule="atLeast"/>
          <w:tblHeader/>
          <w:tblCellSpacing w:w="15" w:type="dxa"/>
        </w:trPr>
        <w:tc>
          <w:tcPr>
            <w:tcW w:w="9120" w:type="dxa"/>
            <w:shd w:val="clear"/>
            <w:vAlign w:val="center"/>
          </w:tcPr>
          <w:tbl>
            <w:tblPr>
              <w:tblStyle w:val="9"/>
              <w:tblW w:w="875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522"/>
              <w:gridCol w:w="1049"/>
              <w:gridCol w:w="1361"/>
              <w:gridCol w:w="1246"/>
              <w:gridCol w:w="1939"/>
              <w:gridCol w:w="1638"/>
            </w:tblGrid>
            <w:tr w14:paraId="0177583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842" w:hRule="atLeast"/>
              </w:trPr>
              <w:tc>
                <w:tcPr>
                  <w:tcW w:w="1522" w:type="dxa"/>
                  <w:shd w:val="clear" w:color="auto" w:fill="F7CAAC" w:themeFill="accent2" w:themeFillTint="66"/>
                </w:tcPr>
                <w:p w14:paraId="03A81A1D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/>
                      <w:bCs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/>
                      <w:bCs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NOMBRE</w:t>
                  </w:r>
                </w:p>
              </w:tc>
              <w:tc>
                <w:tcPr>
                  <w:tcW w:w="1049" w:type="dxa"/>
                  <w:shd w:val="clear" w:color="auto" w:fill="F7CAAC" w:themeFill="accent2" w:themeFillTint="66"/>
                </w:tcPr>
                <w:p w14:paraId="128F7511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/>
                      <w:bCs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/>
                      <w:bCs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FECHA SALIDA</w:t>
                  </w:r>
                </w:p>
              </w:tc>
              <w:tc>
                <w:tcPr>
                  <w:tcW w:w="1361" w:type="dxa"/>
                  <w:shd w:val="clear" w:color="auto" w:fill="F7CAAC" w:themeFill="accent2" w:themeFillTint="66"/>
                </w:tcPr>
                <w:p w14:paraId="1D21CF4F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/>
                      <w:bCs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/>
                      <w:bCs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LICENCIA</w:t>
                  </w:r>
                </w:p>
              </w:tc>
              <w:tc>
                <w:tcPr>
                  <w:tcW w:w="1246" w:type="dxa"/>
                  <w:shd w:val="clear" w:color="auto" w:fill="F7CAAC" w:themeFill="accent2" w:themeFillTint="66"/>
                </w:tcPr>
                <w:p w14:paraId="6BD35EB8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/>
                      <w:bCs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/>
                      <w:bCs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VERSION ACTUAL</w:t>
                  </w:r>
                </w:p>
              </w:tc>
              <w:tc>
                <w:tcPr>
                  <w:tcW w:w="1939" w:type="dxa"/>
                  <w:shd w:val="clear" w:color="auto" w:fill="F7CAAC" w:themeFill="accent2" w:themeFillTint="66"/>
                </w:tcPr>
                <w:p w14:paraId="629DDB2B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/>
                      <w:bCs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/>
                      <w:bCs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LENGUAJE</w:t>
                  </w:r>
                </w:p>
                <w:p w14:paraId="4B61430E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/>
                      <w:bCs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/>
                      <w:bCs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Y PREPROCESADORES</w:t>
                  </w:r>
                </w:p>
              </w:tc>
              <w:tc>
                <w:tcPr>
                  <w:tcW w:w="1638" w:type="dxa"/>
                  <w:shd w:val="clear" w:color="auto" w:fill="F7CAAC" w:themeFill="accent2" w:themeFillTint="66"/>
                </w:tcPr>
                <w:p w14:paraId="7566808E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/>
                      <w:bCs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/>
                      <w:bCs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EMPRESAS QUE LO USAN</w:t>
                  </w:r>
                </w:p>
              </w:tc>
            </w:tr>
            <w:tr w14:paraId="688714B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7" w:hRule="atLeast"/>
              </w:trPr>
              <w:tc>
                <w:tcPr>
                  <w:tcW w:w="1522" w:type="dxa"/>
                  <w:shd w:val="clear" w:color="auto" w:fill="F7CAAC" w:themeFill="accent2" w:themeFillTint="66"/>
                </w:tcPr>
                <w:p w14:paraId="15717FBC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/>
                      <w:bCs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/>
                      <w:bCs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BOOTSTRAP</w:t>
                  </w:r>
                </w:p>
              </w:tc>
              <w:tc>
                <w:tcPr>
                  <w:tcW w:w="1049" w:type="dxa"/>
                  <w:shd w:val="clear" w:color="auto" w:fill="FFFFEF"/>
                </w:tcPr>
                <w:p w14:paraId="3641D147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2011</w:t>
                  </w:r>
                </w:p>
              </w:tc>
              <w:tc>
                <w:tcPr>
                  <w:tcW w:w="1361" w:type="dxa"/>
                  <w:shd w:val="clear" w:color="auto" w:fill="FFFFEF"/>
                </w:tcPr>
                <w:p w14:paraId="51067FF7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MIT</w:t>
                  </w:r>
                </w:p>
              </w:tc>
              <w:tc>
                <w:tcPr>
                  <w:tcW w:w="1246" w:type="dxa"/>
                  <w:shd w:val="clear" w:color="auto" w:fill="FFFFEF"/>
                </w:tcPr>
                <w:p w14:paraId="7F87C511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5.3.2</w:t>
                  </w:r>
                </w:p>
              </w:tc>
              <w:tc>
                <w:tcPr>
                  <w:tcW w:w="1939" w:type="dxa"/>
                  <w:shd w:val="clear" w:color="auto" w:fill="FFFFEF"/>
                </w:tcPr>
                <w:p w14:paraId="4A869FE3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CSS,HTML,JS / SASS</w:t>
                  </w:r>
                </w:p>
              </w:tc>
              <w:tc>
                <w:tcPr>
                  <w:tcW w:w="1638" w:type="dxa"/>
                  <w:shd w:val="clear" w:color="auto" w:fill="FFFFEF"/>
                </w:tcPr>
                <w:p w14:paraId="507A6CD0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TWITTER, SPOTIFY, UDEMY</w:t>
                  </w:r>
                </w:p>
              </w:tc>
            </w:tr>
            <w:tr w14:paraId="4E65829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7" w:hRule="atLeast"/>
              </w:trPr>
              <w:tc>
                <w:tcPr>
                  <w:tcW w:w="1522" w:type="dxa"/>
                  <w:shd w:val="clear" w:color="auto" w:fill="F7CAAC" w:themeFill="accent2" w:themeFillTint="66"/>
                </w:tcPr>
                <w:p w14:paraId="53C3A56E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/>
                      <w:bCs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/>
                      <w:bCs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FOUNDATION</w:t>
                  </w:r>
                </w:p>
              </w:tc>
              <w:tc>
                <w:tcPr>
                  <w:tcW w:w="1049" w:type="dxa"/>
                  <w:shd w:val="clear" w:color="auto" w:fill="FFFFEF"/>
                </w:tcPr>
                <w:p w14:paraId="7DD85129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2011</w:t>
                  </w:r>
                </w:p>
              </w:tc>
              <w:tc>
                <w:tcPr>
                  <w:tcW w:w="1361" w:type="dxa"/>
                  <w:shd w:val="clear" w:color="auto" w:fill="FFFFEF"/>
                </w:tcPr>
                <w:p w14:paraId="72D20058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MIT</w:t>
                  </w:r>
                </w:p>
              </w:tc>
              <w:tc>
                <w:tcPr>
                  <w:tcW w:w="1246" w:type="dxa"/>
                  <w:shd w:val="clear" w:color="auto" w:fill="FFFFEF"/>
                </w:tcPr>
                <w:p w14:paraId="2AF5E021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6.7.5</w:t>
                  </w:r>
                </w:p>
              </w:tc>
              <w:tc>
                <w:tcPr>
                  <w:tcW w:w="1939" w:type="dxa"/>
                  <w:shd w:val="clear" w:color="auto" w:fill="FFFFEF"/>
                </w:tcPr>
                <w:p w14:paraId="67044144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CSS, HTML, JS / SASS</w:t>
                  </w:r>
                </w:p>
              </w:tc>
              <w:tc>
                <w:tcPr>
                  <w:tcW w:w="1638" w:type="dxa"/>
                  <w:shd w:val="clear" w:color="auto" w:fill="FFFFEF"/>
                </w:tcPr>
                <w:p w14:paraId="64B26BE2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ADOBE, HP, EBAY</w:t>
                  </w:r>
                </w:p>
              </w:tc>
            </w:tr>
            <w:tr w14:paraId="3055920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7" w:hRule="atLeast"/>
              </w:trPr>
              <w:tc>
                <w:tcPr>
                  <w:tcW w:w="1522" w:type="dxa"/>
                  <w:shd w:val="clear" w:color="auto" w:fill="F7CAAC" w:themeFill="accent2" w:themeFillTint="66"/>
                </w:tcPr>
                <w:p w14:paraId="6437EE53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/>
                      <w:bCs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/>
                      <w:bCs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BULMA</w:t>
                  </w:r>
                </w:p>
              </w:tc>
              <w:tc>
                <w:tcPr>
                  <w:tcW w:w="1049" w:type="dxa"/>
                  <w:shd w:val="clear" w:color="auto" w:fill="FFFFEF"/>
                </w:tcPr>
                <w:p w14:paraId="3120FA7B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2016</w:t>
                  </w:r>
                </w:p>
              </w:tc>
              <w:tc>
                <w:tcPr>
                  <w:tcW w:w="1361" w:type="dxa"/>
                  <w:shd w:val="clear" w:color="auto" w:fill="FFFFEF"/>
                </w:tcPr>
                <w:p w14:paraId="4700611E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MIT</w:t>
                  </w:r>
                </w:p>
              </w:tc>
              <w:tc>
                <w:tcPr>
                  <w:tcW w:w="1246" w:type="dxa"/>
                  <w:shd w:val="clear" w:color="auto" w:fill="FFFFEF"/>
                </w:tcPr>
                <w:p w14:paraId="2D88FFAB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0.9.4</w:t>
                  </w:r>
                </w:p>
              </w:tc>
              <w:tc>
                <w:tcPr>
                  <w:tcW w:w="1939" w:type="dxa"/>
                  <w:shd w:val="clear" w:color="auto" w:fill="FFFFEF"/>
                </w:tcPr>
                <w:p w14:paraId="5DC7B334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CSS, HTML / SASS</w:t>
                  </w:r>
                </w:p>
              </w:tc>
              <w:tc>
                <w:tcPr>
                  <w:tcW w:w="1638" w:type="dxa"/>
                  <w:shd w:val="clear" w:color="auto" w:fill="FFFFEF"/>
                </w:tcPr>
                <w:p w14:paraId="7979D76B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ORANGE, KICKSTARTER</w:t>
                  </w:r>
                </w:p>
              </w:tc>
            </w:tr>
            <w:tr w14:paraId="4A325A8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7" w:hRule="atLeast"/>
              </w:trPr>
              <w:tc>
                <w:tcPr>
                  <w:tcW w:w="1522" w:type="dxa"/>
                  <w:shd w:val="clear" w:color="auto" w:fill="F7CAAC" w:themeFill="accent2" w:themeFillTint="66"/>
                </w:tcPr>
                <w:p w14:paraId="69154021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/>
                      <w:bCs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/>
                      <w:bCs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TAILWIND CSS</w:t>
                  </w:r>
                </w:p>
              </w:tc>
              <w:tc>
                <w:tcPr>
                  <w:tcW w:w="1049" w:type="dxa"/>
                  <w:shd w:val="clear" w:color="auto" w:fill="FFFFEF"/>
                </w:tcPr>
                <w:p w14:paraId="53611B7B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2017</w:t>
                  </w:r>
                </w:p>
              </w:tc>
              <w:tc>
                <w:tcPr>
                  <w:tcW w:w="1361" w:type="dxa"/>
                  <w:shd w:val="clear" w:color="auto" w:fill="FFFFEF"/>
                </w:tcPr>
                <w:p w14:paraId="636A929C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MIT</w:t>
                  </w:r>
                </w:p>
              </w:tc>
              <w:tc>
                <w:tcPr>
                  <w:tcW w:w="1246" w:type="dxa"/>
                  <w:shd w:val="clear" w:color="auto" w:fill="FFFFEF"/>
                </w:tcPr>
                <w:p w14:paraId="44A365A9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3.3.2</w:t>
                  </w:r>
                </w:p>
              </w:tc>
              <w:tc>
                <w:tcPr>
                  <w:tcW w:w="1939" w:type="dxa"/>
                  <w:shd w:val="clear" w:color="auto" w:fill="FFFFEF"/>
                </w:tcPr>
                <w:p w14:paraId="00157D5F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CSS / POSTCSS</w:t>
                  </w:r>
                </w:p>
              </w:tc>
              <w:tc>
                <w:tcPr>
                  <w:tcW w:w="1638" w:type="dxa"/>
                  <w:shd w:val="clear" w:color="auto" w:fill="FFFFEF"/>
                </w:tcPr>
                <w:p w14:paraId="549C3DB6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DISCROD, GITHUB,NETFLIX</w:t>
                  </w:r>
                </w:p>
              </w:tc>
            </w:tr>
            <w:tr w14:paraId="67A0B4B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66" w:hRule="atLeast"/>
              </w:trPr>
              <w:tc>
                <w:tcPr>
                  <w:tcW w:w="1522" w:type="dxa"/>
                  <w:shd w:val="clear" w:color="auto" w:fill="F7CAAC" w:themeFill="accent2" w:themeFillTint="66"/>
                </w:tcPr>
                <w:p w14:paraId="4DF5B3DD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/>
                      <w:bCs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/>
                      <w:bCs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MATERIALIZE</w:t>
                  </w:r>
                </w:p>
              </w:tc>
              <w:tc>
                <w:tcPr>
                  <w:tcW w:w="1049" w:type="dxa"/>
                  <w:shd w:val="clear" w:color="auto" w:fill="FFFFEF"/>
                </w:tcPr>
                <w:p w14:paraId="74706DAD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2014</w:t>
                  </w:r>
                </w:p>
              </w:tc>
              <w:tc>
                <w:tcPr>
                  <w:tcW w:w="1361" w:type="dxa"/>
                  <w:shd w:val="clear" w:color="auto" w:fill="FFFFEF"/>
                </w:tcPr>
                <w:p w14:paraId="69DA5828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MIT</w:t>
                  </w:r>
                </w:p>
              </w:tc>
              <w:tc>
                <w:tcPr>
                  <w:tcW w:w="1246" w:type="dxa"/>
                  <w:shd w:val="clear" w:color="auto" w:fill="FFFFEF"/>
                </w:tcPr>
                <w:p w14:paraId="42B42492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1.0.0</w:t>
                  </w:r>
                </w:p>
              </w:tc>
              <w:tc>
                <w:tcPr>
                  <w:tcW w:w="1939" w:type="dxa"/>
                  <w:shd w:val="clear" w:color="auto" w:fill="FFFFEF"/>
                </w:tcPr>
                <w:p w14:paraId="2C58C774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CSS, HTML, JS / SASS</w:t>
                  </w:r>
                </w:p>
              </w:tc>
              <w:tc>
                <w:tcPr>
                  <w:tcW w:w="1638" w:type="dxa"/>
                  <w:shd w:val="clear" w:color="auto" w:fill="FFFFEF"/>
                </w:tcPr>
                <w:p w14:paraId="78173A6A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</w:pPr>
                  <w:r>
                    <w:rPr>
                      <w:rStyle w:val="5"/>
                      <w:rFonts w:hint="default" w:ascii="Arial" w:hAnsi="Arial" w:eastAsia="SimSun" w:cs="Arial"/>
                      <w:b w:val="0"/>
                      <w:bCs w:val="0"/>
                      <w:kern w:val="0"/>
                      <w:sz w:val="24"/>
                      <w:szCs w:val="24"/>
                      <w:vertAlign w:val="baseline"/>
                      <w:lang w:val="es-ES" w:eastAsia="zh-CN" w:bidi="ar"/>
                    </w:rPr>
                    <w:t>GOOGLE</w:t>
                  </w:r>
                </w:p>
              </w:tc>
            </w:tr>
          </w:tbl>
          <w:p w14:paraId="4746E13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</w:p>
        </w:tc>
      </w:tr>
    </w:tbl>
    <w:p w14:paraId="4A13A23A">
      <w:pPr>
        <w:rPr>
          <w:rFonts w:hint="default" w:ascii="Arial" w:hAnsi="Arial" w:eastAsia="SimSun" w:cs="Arial"/>
          <w:sz w:val="24"/>
          <w:szCs w:val="24"/>
          <w:lang w:val="es-ES"/>
        </w:rPr>
      </w:pP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attachedTemplate r:id="rId1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351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No Spacing"/>
    <w:uiPriority w:val="0"/>
    <w:rPr>
      <w:rFonts w:hint="default" w:ascii="Times New Roman" w:hAnsi="Times New Roman" w:eastAsia="SimSun"/>
      <w:sz w:val="22"/>
    </w:rPr>
  </w:style>
  <w:style w:type="paragraph" w:customStyle="1" w:styleId="11">
    <w:name w:val="Date"/>
    <w:basedOn w:val="1"/>
    <w:next w:val="1"/>
    <w:uiPriority w:val="0"/>
    <w:pPr>
      <w:spacing w:after="0" w:afterLines="0"/>
      <w:jc w:val="right"/>
    </w:pPr>
    <w:rPr>
      <w:color w:val="5590CC"/>
      <w:sz w:val="24"/>
      <w:szCs w:val="24"/>
    </w:rPr>
  </w:style>
  <w:style w:type="paragraph" w:customStyle="1" w:styleId="12">
    <w:name w:val="Contact Details"/>
    <w:basedOn w:val="1"/>
    <w:uiPriority w:val="0"/>
    <w:pPr>
      <w:spacing w:before="80" w:beforeLines="0" w:after="80" w:afterLines="0"/>
    </w:pPr>
    <w:rPr>
      <w:color w:val="FFFFFF"/>
      <w:sz w:val="16"/>
      <w:szCs w:val="14"/>
    </w:rPr>
  </w:style>
  <w:style w:type="paragraph" w:customStyle="1" w:styleId="13">
    <w:name w:val="Organization"/>
    <w:basedOn w:val="1"/>
    <w:uiPriority w:val="0"/>
    <w:pPr>
      <w:spacing w:after="0" w:afterLines="0" w:line="600" w:lineRule="exact"/>
    </w:pPr>
    <w:rPr>
      <w:rFonts w:ascii="Calibri" w:hAnsi="Calibri"/>
      <w:color w:val="FFFFFF"/>
      <w:sz w:val="5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lme\AppData\Local\Kingsoft\WPS%20Office\12.2.0.19307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Newsprint"/>
      <sectRole val="1"/>
    </customSectPr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2025-01-13T12:34:00Z</dcterms:created>
  <dc:creator>aalme</dc:creator>
  <cp:lastModifiedBy>Álvaro Almécija Vicente</cp:lastModifiedBy>
  <dcterms:modified xsi:type="dcterms:W3CDTF">2025-01-13T12:49:27Z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3082-12.2.0.19307</vt:lpwstr>
  </property>
  <property fmtid="{D5CDD505-2E9C-101B-9397-08002B2CF9AE}" pid="3" name="ICV">
    <vt:lpwstr>9FF74AB133CC4022B92211105E202746_11</vt:lpwstr>
  </property>
</Properties>
</file>